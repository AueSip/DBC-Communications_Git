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8D66F" w14:textId="77777777" w:rsidR="000B2D50" w:rsidRDefault="00F37B47" w:rsidP="00F37B47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sz w:val="20"/>
          <w:szCs w:val="20"/>
          <w:lang w:eastAsia="en-IE"/>
        </w:rPr>
        <w:drawing>
          <wp:anchor distT="0" distB="0" distL="114300" distR="114300" simplePos="0" relativeHeight="251658240" behindDoc="0" locked="0" layoutInCell="1" allowOverlap="1" wp14:anchorId="3780DA31" wp14:editId="07777777">
            <wp:simplePos x="0" y="0"/>
            <wp:positionH relativeFrom="margin">
              <wp:posOffset>4400550</wp:posOffset>
            </wp:positionH>
            <wp:positionV relativeFrom="margin">
              <wp:posOffset>-342900</wp:posOffset>
            </wp:positionV>
            <wp:extent cx="1702435" cy="1809750"/>
            <wp:effectExtent l="0" t="0" r="0" b="0"/>
            <wp:wrapSquare wrapText="bothSides"/>
            <wp:docPr id="1" name="Picture 1" descr="Image result for qq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qi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6D83">
        <w:rPr>
          <w:noProof/>
          <w:lang w:eastAsia="en-IE"/>
        </w:rPr>
        <w:drawing>
          <wp:inline distT="0" distB="0" distL="0" distR="0" wp14:anchorId="784E8FC4" wp14:editId="07777777">
            <wp:extent cx="4200525" cy="1447800"/>
            <wp:effectExtent l="0" t="0" r="0" b="0"/>
            <wp:docPr id="2" name="Picture 2" descr="E:\My Documents\Dunboyne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My Documents\Dunboyne\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64" cy="145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B47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67"/>
        <w:gridCol w:w="8458"/>
        <w:gridCol w:w="702"/>
      </w:tblGrid>
      <w:tr w:rsidR="001E2D1C" w:rsidRPr="0027495F" w14:paraId="25C9EA9C" w14:textId="77777777" w:rsidTr="00AA1C37">
        <w:trPr>
          <w:trHeight w:val="773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</w:tcPr>
          <w:p w14:paraId="377B190A" w14:textId="1B496066" w:rsidR="001E2D1C" w:rsidRPr="00AA1C37" w:rsidRDefault="001E2D1C" w:rsidP="00AA1C37">
            <w:pPr>
              <w:jc w:val="center"/>
              <w:rPr>
                <w:b/>
                <w:sz w:val="28"/>
              </w:rPr>
            </w:pPr>
            <w:r w:rsidRPr="00AD4971">
              <w:rPr>
                <w:b/>
                <w:sz w:val="28"/>
              </w:rPr>
              <w:t>ICT Tasks duration 1-2 hour</w:t>
            </w:r>
            <w:r w:rsidR="00F452B9">
              <w:rPr>
                <w:b/>
                <w:sz w:val="28"/>
              </w:rPr>
              <w:t>s</w:t>
            </w:r>
          </w:p>
        </w:tc>
        <w:tc>
          <w:tcPr>
            <w:tcW w:w="709" w:type="dxa"/>
            <w:vAlign w:val="center"/>
          </w:tcPr>
          <w:p w14:paraId="087C5B5E" w14:textId="77777777" w:rsidR="001E2D1C" w:rsidRPr="0027495F" w:rsidRDefault="001E2D1C" w:rsidP="00D363D4">
            <w:pPr>
              <w:jc w:val="center"/>
              <w:rPr>
                <w:b/>
              </w:rPr>
            </w:pPr>
            <w:r w:rsidRPr="0027495F">
              <w:rPr>
                <w:b/>
              </w:rPr>
              <w:t>Tick Box</w:t>
            </w:r>
          </w:p>
        </w:tc>
      </w:tr>
      <w:tr w:rsidR="001E2D1C" w:rsidRPr="0027495F" w14:paraId="0C0A7014" w14:textId="77777777" w:rsidTr="7F83C257">
        <w:trPr>
          <w:trHeight w:val="824"/>
        </w:trPr>
        <w:tc>
          <w:tcPr>
            <w:tcW w:w="1096" w:type="dxa"/>
            <w:vAlign w:val="center"/>
          </w:tcPr>
          <w:p w14:paraId="4E3A24C2" w14:textId="104EFA3E" w:rsidR="001E2D1C" w:rsidRPr="0027495F" w:rsidRDefault="00AA1C37" w:rsidP="00D363D4">
            <w:pPr>
              <w:ind w:left="360" w:right="-75"/>
              <w:rPr>
                <w:b/>
              </w:rPr>
            </w:pPr>
            <w:r>
              <w:rPr>
                <w:b/>
              </w:rPr>
              <w:t>NOTE:</w:t>
            </w:r>
          </w:p>
        </w:tc>
        <w:tc>
          <w:tcPr>
            <w:tcW w:w="8822" w:type="dxa"/>
          </w:tcPr>
          <w:p w14:paraId="67C6A763" w14:textId="6155C16F" w:rsidR="001E2D1C" w:rsidRPr="00E967C1" w:rsidRDefault="001E2D1C" w:rsidP="75BCA374">
            <w:pPr>
              <w:ind w:right="62"/>
              <w:contextualSpacing/>
              <w:rPr>
                <w:iCs/>
              </w:rPr>
            </w:pPr>
            <w:r w:rsidRPr="00E967C1">
              <w:rPr>
                <w:iCs/>
              </w:rPr>
              <w:t xml:space="preserve">When you have completed each task insert a tick in the box on the </w:t>
            </w:r>
            <w:proofErr w:type="gramStart"/>
            <w:r w:rsidRPr="00E967C1">
              <w:rPr>
                <w:iCs/>
              </w:rPr>
              <w:t>right hand</w:t>
            </w:r>
            <w:proofErr w:type="gramEnd"/>
            <w:r w:rsidRPr="00E967C1">
              <w:rPr>
                <w:iCs/>
              </w:rPr>
              <w:t xml:space="preserve"> side of this document noting that the task has been accomplished. </w:t>
            </w:r>
            <w:r w:rsidR="66B07867" w:rsidRPr="00E967C1">
              <w:rPr>
                <w:iCs/>
              </w:rPr>
              <w:t xml:space="preserve">This document is emailed to your teacher, see task </w:t>
            </w:r>
            <w:r w:rsidR="007E177A">
              <w:rPr>
                <w:iCs/>
              </w:rPr>
              <w:t>4</w:t>
            </w:r>
            <w:r w:rsidR="66B07867" w:rsidRPr="00E967C1">
              <w:rPr>
                <w:iCs/>
              </w:rPr>
              <w:t>.</w:t>
            </w:r>
          </w:p>
          <w:p w14:paraId="4B1071E2" w14:textId="77777777" w:rsidR="001E2D1C" w:rsidRPr="00E967C1" w:rsidRDefault="001E2D1C" w:rsidP="00D363D4">
            <w:pPr>
              <w:ind w:right="62"/>
              <w:contextualSpacing/>
              <w:rPr>
                <w:iCs/>
              </w:rPr>
            </w:pPr>
          </w:p>
          <w:p w14:paraId="50EDBAAD" w14:textId="2DB95494" w:rsidR="001E2D1C" w:rsidRPr="00E967C1" w:rsidRDefault="001E2D1C" w:rsidP="00D363D4">
            <w:pPr>
              <w:ind w:right="62"/>
              <w:contextualSpacing/>
              <w:rPr>
                <w:iCs/>
              </w:rPr>
            </w:pPr>
            <w:r w:rsidRPr="003E696D">
              <w:rPr>
                <w:iCs/>
                <w:highlight w:val="yellow"/>
              </w:rPr>
              <w:t xml:space="preserve">All screenshots demonstrating that tasks have been completed MUST be added to </w:t>
            </w:r>
            <w:r w:rsidR="00703A63" w:rsidRPr="00703A63">
              <w:rPr>
                <w:b/>
                <w:bCs/>
                <w:iCs/>
                <w:highlight w:val="yellow"/>
              </w:rPr>
              <w:t>the brief.</w:t>
            </w:r>
          </w:p>
        </w:tc>
        <w:sdt>
          <w:sdtPr>
            <w:id w:val="1419134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4B1F54F1" w14:textId="7BFED74D" w:rsidR="001E2D1C" w:rsidRPr="0027495F" w:rsidRDefault="002D02CB" w:rsidP="00D363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E2D1C" w:rsidRPr="0027495F" w14:paraId="343075F0" w14:textId="77777777" w:rsidTr="7F83C257">
        <w:trPr>
          <w:trHeight w:val="81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</w:tcPr>
          <w:p w14:paraId="077A7088" w14:textId="40E2E547" w:rsidR="001E2D1C" w:rsidRPr="00AD4971" w:rsidRDefault="001E2D1C" w:rsidP="00D363D4">
            <w:pPr>
              <w:rPr>
                <w:b/>
                <w:sz w:val="28"/>
              </w:rPr>
            </w:pPr>
            <w:r w:rsidRPr="00AD4971">
              <w:rPr>
                <w:b/>
                <w:sz w:val="28"/>
              </w:rPr>
              <w:t>Task 1 - Internet navigation and use &amp; downloading information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F3BCCE5" w14:textId="77777777" w:rsidR="001E2D1C" w:rsidRPr="0027495F" w:rsidRDefault="001E2D1C" w:rsidP="00D363D4">
            <w:pPr>
              <w:jc w:val="center"/>
              <w:rPr>
                <w:b/>
              </w:rPr>
            </w:pPr>
          </w:p>
        </w:tc>
      </w:tr>
      <w:tr w:rsidR="001E2D1C" w:rsidRPr="0027495F" w14:paraId="02580A5E" w14:textId="77777777" w:rsidTr="7F83C257">
        <w:trPr>
          <w:trHeight w:val="366"/>
        </w:trPr>
        <w:tc>
          <w:tcPr>
            <w:tcW w:w="1096" w:type="dxa"/>
            <w:vAlign w:val="center"/>
          </w:tcPr>
          <w:p w14:paraId="42293EB2" w14:textId="77777777" w:rsidR="001E2D1C" w:rsidRPr="00A37508" w:rsidRDefault="001E2D1C" w:rsidP="00A375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-75"/>
              <w:contextualSpacing/>
              <w:jc w:val="right"/>
              <w:rPr>
                <w:b/>
              </w:rPr>
            </w:pPr>
          </w:p>
        </w:tc>
        <w:tc>
          <w:tcPr>
            <w:tcW w:w="8822" w:type="dxa"/>
          </w:tcPr>
          <w:p w14:paraId="43570995" w14:textId="1F4D3F29" w:rsidR="001E2D1C" w:rsidRDefault="001E2D1C" w:rsidP="7F83C257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7F83C257">
              <w:rPr>
                <w:rFonts w:asciiTheme="minorHAnsi" w:hAnsiTheme="minorHAnsi"/>
                <w:sz w:val="22"/>
                <w:szCs w:val="22"/>
              </w:rPr>
              <w:t xml:space="preserve">From Moodle </w:t>
            </w:r>
            <w:r w:rsidRPr="7F83C257">
              <w:rPr>
                <w:rFonts w:asciiTheme="minorHAnsi" w:hAnsiTheme="minorHAnsi"/>
                <w:b/>
                <w:bCs/>
                <w:sz w:val="22"/>
                <w:szCs w:val="22"/>
              </w:rPr>
              <w:t>download</w:t>
            </w:r>
            <w:r w:rsidRPr="7F83C257">
              <w:rPr>
                <w:rFonts w:asciiTheme="minorHAnsi" w:hAnsiTheme="minorHAnsi"/>
                <w:sz w:val="22"/>
                <w:szCs w:val="22"/>
              </w:rPr>
              <w:t xml:space="preserve"> the </w:t>
            </w:r>
            <w:r w:rsidR="00B01490" w:rsidRPr="7F83C257">
              <w:rPr>
                <w:rFonts w:asciiTheme="minorHAnsi" w:hAnsiTheme="minorHAnsi"/>
                <w:sz w:val="22"/>
                <w:szCs w:val="22"/>
              </w:rPr>
              <w:t xml:space="preserve">document - </w:t>
            </w:r>
            <w:r w:rsidR="002FF1F1" w:rsidRPr="7F83C257">
              <w:rPr>
                <w:rFonts w:asciiTheme="minorHAnsi" w:hAnsiTheme="minorHAnsi"/>
                <w:b/>
                <w:bCs/>
                <w:sz w:val="22"/>
                <w:szCs w:val="22"/>
              </w:rPr>
              <w:t>7</w:t>
            </w:r>
            <w:r w:rsidR="00B01490" w:rsidRPr="7F83C257">
              <w:rPr>
                <w:rFonts w:asciiTheme="minorHAnsi" w:hAnsiTheme="minorHAnsi"/>
                <w:b/>
                <w:bCs/>
                <w:sz w:val="22"/>
                <w:szCs w:val="22"/>
              </w:rPr>
              <w:t>a</w:t>
            </w:r>
            <w:r w:rsidR="772C0EBE" w:rsidRPr="7F83C257">
              <w:rPr>
                <w:rFonts w:asciiTheme="minorHAnsi" w:hAnsiTheme="minorHAnsi"/>
                <w:sz w:val="22"/>
                <w:szCs w:val="22"/>
              </w:rPr>
              <w:t>.</w:t>
            </w:r>
            <w:r w:rsidR="00F74071" w:rsidRPr="7F83C2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452B9" w:rsidRPr="7F83C25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7F83C25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ICT Skills </w:t>
            </w:r>
            <w:r w:rsidR="00B01490" w:rsidRPr="7F83C25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Demo Checklist</w:t>
            </w:r>
            <w:r w:rsidR="00C22374" w:rsidRPr="7F83C25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7F83C257">
              <w:rPr>
                <w:rFonts w:asciiTheme="minorHAnsi" w:hAnsiTheme="minorHAnsi"/>
                <w:sz w:val="22"/>
                <w:szCs w:val="22"/>
              </w:rPr>
              <w:t xml:space="preserve">from your </w:t>
            </w:r>
            <w:r w:rsidR="00C22374" w:rsidRPr="7F83C257">
              <w:rPr>
                <w:rFonts w:asciiTheme="minorHAnsi" w:hAnsiTheme="minorHAnsi"/>
                <w:sz w:val="22"/>
                <w:szCs w:val="22"/>
              </w:rPr>
              <w:t>Communications Course Page</w:t>
            </w:r>
          </w:p>
          <w:p w14:paraId="7D176793" w14:textId="4BCADDA1" w:rsidR="001E2D1C" w:rsidRPr="00110282" w:rsidRDefault="001E2D1C" w:rsidP="00D363D4">
            <w:pPr>
              <w:pStyle w:val="NormalWeb"/>
              <w:contextualSpacing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5ED796D" w14:textId="02200C18" w:rsidR="001E2D1C" w:rsidRPr="0027495F" w:rsidRDefault="00000000" w:rsidP="00D363D4">
            <w:pPr>
              <w:jc w:val="center"/>
            </w:pPr>
            <w:sdt>
              <w:sdtPr>
                <w:rPr>
                  <w:rFonts w:ascii="MS Gothic" w:eastAsia="MS Gothic" w:hAnsi="MS Gothic" w:hint="eastAsia"/>
                </w:rPr>
                <w:id w:val="-1867430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D02C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1E2D1C" w:rsidRPr="0027495F" w14:paraId="47C07602" w14:textId="77777777" w:rsidTr="00127564">
        <w:trPr>
          <w:trHeight w:val="674"/>
        </w:trPr>
        <w:tc>
          <w:tcPr>
            <w:tcW w:w="1096" w:type="dxa"/>
            <w:vAlign w:val="center"/>
          </w:tcPr>
          <w:p w14:paraId="06925B5E" w14:textId="77777777" w:rsidR="001E2D1C" w:rsidRPr="00A37508" w:rsidRDefault="001E2D1C" w:rsidP="00A375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-75"/>
              <w:contextualSpacing/>
              <w:jc w:val="right"/>
              <w:rPr>
                <w:b/>
              </w:rPr>
            </w:pPr>
          </w:p>
        </w:tc>
        <w:tc>
          <w:tcPr>
            <w:tcW w:w="8822" w:type="dxa"/>
          </w:tcPr>
          <w:p w14:paraId="37C7E6DD" w14:textId="2E451EF2" w:rsidR="001E2D1C" w:rsidRPr="0018385E" w:rsidRDefault="00127564" w:rsidP="75BCA374">
            <w:pPr>
              <w:pStyle w:val="NormalWeb"/>
              <w:contextualSpacing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27564">
              <w:rPr>
                <w:rFonts w:asciiTheme="minorHAnsi" w:hAnsiTheme="minorHAnsi"/>
                <w:sz w:val="22"/>
                <w:szCs w:val="22"/>
              </w:rPr>
              <w:t>Rename the document to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YOUR NAME </w:t>
            </w:r>
            <w:r w:rsidRPr="00127564">
              <w:rPr>
                <w:rFonts w:asciiTheme="minorHAnsi" w:hAnsiTheme="minorHAnsi"/>
                <w:sz w:val="22"/>
                <w:szCs w:val="22"/>
              </w:rPr>
              <w:t>ICT Skills Demo Checklist</w:t>
            </w:r>
          </w:p>
        </w:tc>
        <w:sdt>
          <w:sdtPr>
            <w:id w:val="1600140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0AF08239" w14:textId="22676230" w:rsidR="001E2D1C" w:rsidRPr="0027495F" w:rsidRDefault="002D02CB" w:rsidP="00D363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E2D1C" w:rsidRPr="0027495F" w14:paraId="5223B5CC" w14:textId="77777777" w:rsidTr="7F83C257">
        <w:trPr>
          <w:trHeight w:val="416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</w:tcPr>
          <w:p w14:paraId="14FF1C0C" w14:textId="62388996" w:rsidR="001E2D1C" w:rsidRPr="00E53208" w:rsidRDefault="001E2D1C" w:rsidP="00D363D4">
            <w:pPr>
              <w:ind w:right="-75"/>
              <w:rPr>
                <w:b/>
                <w:sz w:val="24"/>
                <w:szCs w:val="24"/>
              </w:rPr>
            </w:pPr>
            <w:r w:rsidRPr="00AD4971">
              <w:rPr>
                <w:b/>
                <w:sz w:val="28"/>
                <w:szCs w:val="24"/>
              </w:rPr>
              <w:t xml:space="preserve">Task 2 </w:t>
            </w:r>
            <w:r w:rsidR="00127564">
              <w:rPr>
                <w:b/>
                <w:sz w:val="28"/>
                <w:szCs w:val="24"/>
              </w:rPr>
              <w:t>–</w:t>
            </w:r>
            <w:r w:rsidRPr="00AD4971">
              <w:rPr>
                <w:b/>
                <w:sz w:val="28"/>
                <w:szCs w:val="24"/>
              </w:rPr>
              <w:t xml:space="preserve"> </w:t>
            </w:r>
            <w:r w:rsidR="00127564">
              <w:rPr>
                <w:b/>
                <w:sz w:val="28"/>
                <w:szCs w:val="24"/>
              </w:rPr>
              <w:t>Using Chat GPT, Internet Navigation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9E3C5B0" w14:textId="77777777" w:rsidR="001E2D1C" w:rsidRPr="0027495F" w:rsidRDefault="001E2D1C" w:rsidP="00D363D4">
            <w:pPr>
              <w:jc w:val="center"/>
              <w:rPr>
                <w:b/>
              </w:rPr>
            </w:pPr>
          </w:p>
        </w:tc>
      </w:tr>
      <w:tr w:rsidR="001E2D1C" w:rsidRPr="0027495F" w14:paraId="5BD1A56E" w14:textId="77777777" w:rsidTr="00127564">
        <w:trPr>
          <w:trHeight w:val="537"/>
        </w:trPr>
        <w:tc>
          <w:tcPr>
            <w:tcW w:w="1096" w:type="dxa"/>
            <w:vAlign w:val="center"/>
          </w:tcPr>
          <w:p w14:paraId="3F022A2D" w14:textId="1D50C989" w:rsidR="001E2D1C" w:rsidRPr="00127564" w:rsidRDefault="00127564" w:rsidP="00A37508">
            <w:pPr>
              <w:spacing w:after="0" w:line="240" w:lineRule="auto"/>
              <w:ind w:left="720" w:right="-75"/>
              <w:contextualSpacing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822" w:type="dxa"/>
          </w:tcPr>
          <w:p w14:paraId="41D8F0B6" w14:textId="05DE61AD" w:rsidR="001E2D1C" w:rsidRPr="00E53208" w:rsidRDefault="00127564" w:rsidP="75BCA374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Copy and past the sentence from the brief into the Chat GPT box.</w:t>
            </w:r>
          </w:p>
        </w:tc>
        <w:sdt>
          <w:sdtPr>
            <w:id w:val="8532369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3A975CD8" w14:textId="5AD2FCA7" w:rsidR="001E2D1C" w:rsidRPr="0027495F" w:rsidRDefault="002D02CB" w:rsidP="00D363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E2D1C" w:rsidRPr="0027495F" w14:paraId="000E865B" w14:textId="77777777" w:rsidTr="00127564">
        <w:trPr>
          <w:trHeight w:val="532"/>
        </w:trPr>
        <w:tc>
          <w:tcPr>
            <w:tcW w:w="1096" w:type="dxa"/>
            <w:vAlign w:val="center"/>
          </w:tcPr>
          <w:p w14:paraId="14C45A6F" w14:textId="4ABA7521" w:rsidR="001E2D1C" w:rsidRPr="00127564" w:rsidRDefault="00127564" w:rsidP="00A37508">
            <w:pPr>
              <w:spacing w:after="0" w:line="240" w:lineRule="auto"/>
              <w:ind w:left="720" w:right="-75"/>
              <w:contextualSpacing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822" w:type="dxa"/>
          </w:tcPr>
          <w:p w14:paraId="6C63DABA" w14:textId="261F6505" w:rsidR="001E2D1C" w:rsidRPr="0027495F" w:rsidRDefault="00127564" w:rsidP="00D363D4">
            <w:r>
              <w:t>Copy and past the AI’s response to the end of the brief</w:t>
            </w:r>
            <w:r w:rsidR="007E177A">
              <w:t xml:space="preserve"> (in the appropriate section).</w:t>
            </w:r>
          </w:p>
        </w:tc>
        <w:sdt>
          <w:sdtPr>
            <w:id w:val="6404650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4DCB01BD" w14:textId="2ED688E6" w:rsidR="001E2D1C" w:rsidRPr="0027495F" w:rsidRDefault="002D02CB" w:rsidP="00034F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3A63" w:rsidRPr="0027495F" w14:paraId="30858FA2" w14:textId="77777777" w:rsidTr="00127564">
        <w:trPr>
          <w:trHeight w:val="532"/>
        </w:trPr>
        <w:tc>
          <w:tcPr>
            <w:tcW w:w="1096" w:type="dxa"/>
            <w:vAlign w:val="center"/>
          </w:tcPr>
          <w:p w14:paraId="106160D8" w14:textId="6925BA89" w:rsidR="00703A63" w:rsidRDefault="00703A63" w:rsidP="00A37508">
            <w:pPr>
              <w:spacing w:after="0" w:line="240" w:lineRule="auto"/>
              <w:ind w:left="720" w:right="-75"/>
              <w:contextualSpacing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822" w:type="dxa"/>
          </w:tcPr>
          <w:p w14:paraId="02CCF0C0" w14:textId="2A8ED9D4" w:rsidR="00703A63" w:rsidRDefault="00703A63" w:rsidP="00D363D4">
            <w:r>
              <w:t>Find the results of the Football match.</w:t>
            </w:r>
          </w:p>
        </w:tc>
        <w:sdt>
          <w:sdtPr>
            <w:id w:val="-9649684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0B3CA4A9" w14:textId="221FA9E2" w:rsidR="00703A63" w:rsidRDefault="002D02CB" w:rsidP="00034FB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E2D1C" w:rsidRPr="0027495F" w14:paraId="612CE329" w14:textId="77777777" w:rsidTr="7F83C257">
        <w:trPr>
          <w:trHeight w:val="248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</w:tcPr>
          <w:p w14:paraId="1BB4A2F8" w14:textId="662DC68A" w:rsidR="001E2D1C" w:rsidRPr="00AD4971" w:rsidRDefault="001E2D1C" w:rsidP="00E77AC0">
            <w:pPr>
              <w:rPr>
                <w:b/>
                <w:sz w:val="28"/>
              </w:rPr>
            </w:pPr>
            <w:r w:rsidRPr="00AD4971">
              <w:rPr>
                <w:b/>
                <w:sz w:val="28"/>
              </w:rPr>
              <w:t xml:space="preserve">Task 3 – </w:t>
            </w:r>
            <w:r w:rsidR="00127564">
              <w:rPr>
                <w:b/>
                <w:sz w:val="28"/>
              </w:rPr>
              <w:t>The use of critical thinking skills about technology</w:t>
            </w:r>
            <w:r w:rsidR="00A8234B">
              <w:rPr>
                <w:b/>
                <w:sz w:val="28"/>
              </w:rPr>
              <w:t>, Internet Navigation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BDCD038" w14:textId="77777777" w:rsidR="001E2D1C" w:rsidRDefault="001E2D1C" w:rsidP="00D363D4">
            <w:pPr>
              <w:jc w:val="center"/>
            </w:pPr>
          </w:p>
        </w:tc>
      </w:tr>
      <w:tr w:rsidR="001E2D1C" w:rsidRPr="0027495F" w14:paraId="05756B98" w14:textId="77777777" w:rsidTr="00127564">
        <w:trPr>
          <w:trHeight w:val="533"/>
        </w:trPr>
        <w:tc>
          <w:tcPr>
            <w:tcW w:w="1096" w:type="dxa"/>
            <w:vAlign w:val="center"/>
          </w:tcPr>
          <w:p w14:paraId="12138E9D" w14:textId="1A8A0E9D" w:rsidR="001E2D1C" w:rsidRPr="00127564" w:rsidRDefault="00703A63" w:rsidP="00A37508">
            <w:pPr>
              <w:spacing w:after="0" w:line="240" w:lineRule="auto"/>
              <w:ind w:left="720" w:right="-75"/>
              <w:contextualSpacing/>
              <w:jc w:val="right"/>
              <w:rPr>
                <w:b/>
              </w:rPr>
            </w:pPr>
            <w:r>
              <w:rPr>
                <w:b/>
              </w:rPr>
              <w:t>6</w:t>
            </w:r>
            <w:r w:rsidR="00127564">
              <w:rPr>
                <w:b/>
              </w:rPr>
              <w:t>.</w:t>
            </w:r>
          </w:p>
        </w:tc>
        <w:tc>
          <w:tcPr>
            <w:tcW w:w="8822" w:type="dxa"/>
          </w:tcPr>
          <w:p w14:paraId="1352D409" w14:textId="51534772" w:rsidR="001E2D1C" w:rsidRPr="0027495F" w:rsidRDefault="00127564" w:rsidP="75BCA374">
            <w:r>
              <w:t>Identify 1 advantage and 1 disadvantage of AI generated answer.</w:t>
            </w:r>
          </w:p>
        </w:tc>
        <w:sdt>
          <w:sdtPr>
            <w:id w:val="-10943953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6B9D1D2E" w14:textId="28A14181" w:rsidR="001E2D1C" w:rsidRPr="0027495F" w:rsidRDefault="002D02CB" w:rsidP="006E04C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27564" w:rsidRPr="0027495F" w14:paraId="5B7C2135" w14:textId="77777777" w:rsidTr="00127564">
        <w:trPr>
          <w:trHeight w:val="292"/>
        </w:trPr>
        <w:tc>
          <w:tcPr>
            <w:tcW w:w="1096" w:type="dxa"/>
            <w:shd w:val="clear" w:color="auto" w:fill="auto"/>
            <w:vAlign w:val="center"/>
          </w:tcPr>
          <w:p w14:paraId="7E9E3539" w14:textId="0D0ADE7B" w:rsidR="00127564" w:rsidRPr="00127564" w:rsidRDefault="00703A63" w:rsidP="00A3750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127564" w:rsidRPr="00127564">
              <w:rPr>
                <w:b/>
                <w:bCs/>
              </w:rPr>
              <w:t>.</w:t>
            </w:r>
          </w:p>
        </w:tc>
        <w:tc>
          <w:tcPr>
            <w:tcW w:w="8822" w:type="dxa"/>
            <w:shd w:val="clear" w:color="auto" w:fill="auto"/>
            <w:vAlign w:val="center"/>
          </w:tcPr>
          <w:p w14:paraId="166CC76B" w14:textId="6BB3BE24" w:rsidR="00127564" w:rsidRPr="00127564" w:rsidRDefault="00127564" w:rsidP="75BCA374">
            <w:r w:rsidRPr="00127564">
              <w:t>Research 1 article about AI</w:t>
            </w:r>
          </w:p>
        </w:tc>
        <w:sdt>
          <w:sdtPr>
            <w:id w:val="494924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auto"/>
                <w:vAlign w:val="center"/>
              </w:tcPr>
              <w:p w14:paraId="619CE7F9" w14:textId="2E09584A" w:rsidR="00127564" w:rsidRPr="00127564" w:rsidRDefault="002D02CB" w:rsidP="75BCA374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E2D1C" w:rsidRPr="0027495F" w14:paraId="0A3CC8FE" w14:textId="77777777" w:rsidTr="7F83C257">
        <w:trPr>
          <w:trHeight w:val="292"/>
        </w:trPr>
        <w:tc>
          <w:tcPr>
            <w:tcW w:w="10627" w:type="dxa"/>
            <w:gridSpan w:val="3"/>
            <w:shd w:val="clear" w:color="auto" w:fill="D9D9D9" w:themeFill="background1" w:themeFillShade="D9"/>
            <w:vAlign w:val="center"/>
          </w:tcPr>
          <w:p w14:paraId="04AD5FB1" w14:textId="6903F794" w:rsidR="001E2D1C" w:rsidRPr="007A023C" w:rsidRDefault="001E2D1C" w:rsidP="75BCA374">
            <w:pPr>
              <w:rPr>
                <w:b/>
                <w:bCs/>
              </w:rPr>
            </w:pPr>
            <w:r w:rsidRPr="75BCA374">
              <w:rPr>
                <w:b/>
                <w:bCs/>
                <w:sz w:val="28"/>
                <w:szCs w:val="28"/>
              </w:rPr>
              <w:t xml:space="preserve">Task </w:t>
            </w:r>
            <w:r w:rsidR="5A3E8C47" w:rsidRPr="75BCA374">
              <w:rPr>
                <w:b/>
                <w:bCs/>
                <w:sz w:val="28"/>
                <w:szCs w:val="28"/>
              </w:rPr>
              <w:t xml:space="preserve">4 </w:t>
            </w:r>
            <w:r w:rsidR="00127564">
              <w:rPr>
                <w:b/>
                <w:bCs/>
                <w:sz w:val="28"/>
                <w:szCs w:val="28"/>
              </w:rPr>
              <w:t>–</w:t>
            </w:r>
            <w:r w:rsidRPr="75BCA374">
              <w:rPr>
                <w:b/>
                <w:bCs/>
                <w:sz w:val="28"/>
                <w:szCs w:val="28"/>
              </w:rPr>
              <w:t xml:space="preserve"> </w:t>
            </w:r>
            <w:r w:rsidR="00AA1C37">
              <w:rPr>
                <w:b/>
                <w:bCs/>
                <w:sz w:val="28"/>
                <w:szCs w:val="28"/>
              </w:rPr>
              <w:t xml:space="preserve">Creating, sharing and uploading information, </w:t>
            </w:r>
            <w:r w:rsidRPr="75BCA374">
              <w:rPr>
                <w:b/>
                <w:bCs/>
                <w:sz w:val="28"/>
                <w:szCs w:val="28"/>
              </w:rPr>
              <w:t>Assignment Submission</w:t>
            </w:r>
            <w:r w:rsidR="00AA1C37">
              <w:rPr>
                <w:b/>
                <w:bCs/>
                <w:sz w:val="28"/>
                <w:szCs w:val="28"/>
              </w:rPr>
              <w:t>, Sending and receiving emails &amp; attaching documents</w:t>
            </w:r>
          </w:p>
        </w:tc>
      </w:tr>
      <w:tr w:rsidR="001E2D1C" w:rsidRPr="0027495F" w14:paraId="48A79F4F" w14:textId="77777777" w:rsidTr="00703A63">
        <w:trPr>
          <w:trHeight w:val="437"/>
        </w:trPr>
        <w:tc>
          <w:tcPr>
            <w:tcW w:w="1096" w:type="dxa"/>
            <w:vAlign w:val="center"/>
          </w:tcPr>
          <w:p w14:paraId="58F77AE2" w14:textId="5CD04CE7" w:rsidR="001E2D1C" w:rsidRPr="00703A63" w:rsidRDefault="00703A63" w:rsidP="00A37508">
            <w:pPr>
              <w:spacing w:after="0" w:line="240" w:lineRule="auto"/>
              <w:ind w:left="720" w:right="-75"/>
              <w:contextualSpacing/>
              <w:jc w:val="right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8822" w:type="dxa"/>
          </w:tcPr>
          <w:p w14:paraId="29321C4D" w14:textId="542CFE79" w:rsidR="001E2D1C" w:rsidRPr="0027495F" w:rsidRDefault="00127564" w:rsidP="00D363D4">
            <w:r>
              <w:t>Reply to the forum post and past</w:t>
            </w:r>
            <w:r w:rsidR="007E177A">
              <w:t>e</w:t>
            </w:r>
            <w:r>
              <w:t xml:space="preserve"> the link to the article.</w:t>
            </w:r>
          </w:p>
        </w:tc>
        <w:sdt>
          <w:sdtPr>
            <w:id w:val="-16317031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0274748B" w14:textId="32A95FD0" w:rsidR="001E2D1C" w:rsidRDefault="002D02CB" w:rsidP="00D363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27564" w:rsidRPr="0027495F" w14:paraId="75F1C576" w14:textId="77777777" w:rsidTr="7F83C257">
        <w:trPr>
          <w:trHeight w:val="880"/>
        </w:trPr>
        <w:tc>
          <w:tcPr>
            <w:tcW w:w="1096" w:type="dxa"/>
            <w:vAlign w:val="center"/>
          </w:tcPr>
          <w:p w14:paraId="246393B1" w14:textId="3013BDE0" w:rsidR="00127564" w:rsidRPr="0027495F" w:rsidRDefault="00703A63" w:rsidP="00A37508">
            <w:pPr>
              <w:pStyle w:val="ListParagraph"/>
              <w:spacing w:after="0" w:line="240" w:lineRule="auto"/>
              <w:ind w:left="1080" w:right="-75"/>
              <w:contextualSpacing/>
              <w:jc w:val="right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8822" w:type="dxa"/>
          </w:tcPr>
          <w:p w14:paraId="1B25C21F" w14:textId="0AEB7369" w:rsidR="00127564" w:rsidRDefault="00127564" w:rsidP="00D363D4">
            <w:r>
              <w:t>Once all tasks have been completed and screenshots added to th</w:t>
            </w:r>
            <w:r w:rsidR="007E177A">
              <w:t>e brief</w:t>
            </w:r>
            <w:r>
              <w:t xml:space="preserve"> you must email this document to your teacher </w:t>
            </w:r>
            <w:r w:rsidR="007E177A">
              <w:t>(</w:t>
            </w:r>
            <w:hyperlink r:id="rId13" w:history="1">
              <w:r w:rsidR="007E177A" w:rsidRPr="008B5425">
                <w:rPr>
                  <w:rStyle w:val="Hyperlink"/>
                  <w:b/>
                  <w:bCs/>
                  <w:color w:val="FF0000"/>
                </w:rPr>
                <w:t>mtraljic.dbc@lmetb.ie</w:t>
              </w:r>
            </w:hyperlink>
            <w:r w:rsidR="007E177A" w:rsidRPr="007E177A">
              <w:t>)</w:t>
            </w:r>
            <w:r w:rsidR="007E177A">
              <w:t xml:space="preserve"> </w:t>
            </w:r>
            <w:r>
              <w:t xml:space="preserve">and upload </w:t>
            </w:r>
            <w:r w:rsidR="007E177A">
              <w:t>the brief</w:t>
            </w:r>
            <w:r>
              <w:t xml:space="preserve"> the Moodle submission point to submit your completed assignment.</w:t>
            </w:r>
            <w:r w:rsidR="007E177A">
              <w:t xml:space="preserve">    </w:t>
            </w:r>
          </w:p>
        </w:tc>
        <w:sdt>
          <w:sdtPr>
            <w:id w:val="7935754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1294EA6B" w14:textId="3469FAF0" w:rsidR="00127564" w:rsidRDefault="002D02CB" w:rsidP="00D363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E285477" w14:textId="5993222A" w:rsidR="00235F64" w:rsidRPr="007E177A" w:rsidRDefault="00235F64" w:rsidP="007E177A"/>
    <w:sectPr w:rsidR="00235F64" w:rsidRPr="007E177A" w:rsidSect="00F27F61">
      <w:headerReference w:type="default" r:id="rId14"/>
      <w:footerReference w:type="default" r:id="rId15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B15EA" w14:textId="77777777" w:rsidR="00962D0E" w:rsidRDefault="00962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35E82A58" w14:textId="77777777" w:rsidR="00962D0E" w:rsidRDefault="00962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483208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6C9E6AF" w14:textId="4AF66BA7" w:rsidR="00805D64" w:rsidRDefault="00805D64">
            <w:pPr>
              <w:pStyle w:val="Footer"/>
              <w:jc w:val="right"/>
            </w:pPr>
            <w:r w:rsidRPr="00805D64">
              <w:rPr>
                <w:i/>
              </w:rPr>
              <w:t>Dunboyne College of Further Education</w:t>
            </w:r>
            <w:r>
              <w:t xml:space="preserve"> </w:t>
            </w:r>
            <w:r>
              <w:tab/>
            </w:r>
            <w:r>
              <w:tab/>
              <w:t xml:space="preserve">Page </w:t>
            </w:r>
            <w:r w:rsidR="008E1DF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E1DF8">
              <w:rPr>
                <w:b/>
                <w:bCs/>
                <w:sz w:val="24"/>
                <w:szCs w:val="24"/>
              </w:rPr>
              <w:fldChar w:fldCharType="separate"/>
            </w:r>
            <w:r w:rsidR="006E04C4">
              <w:rPr>
                <w:b/>
                <w:bCs/>
                <w:noProof/>
              </w:rPr>
              <w:t>10</w:t>
            </w:r>
            <w:r w:rsidR="008E1DF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E1DF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E1DF8">
              <w:rPr>
                <w:b/>
                <w:bCs/>
                <w:sz w:val="24"/>
                <w:szCs w:val="24"/>
              </w:rPr>
              <w:fldChar w:fldCharType="separate"/>
            </w:r>
            <w:r w:rsidR="006E04C4">
              <w:rPr>
                <w:b/>
                <w:bCs/>
                <w:noProof/>
              </w:rPr>
              <w:t>11</w:t>
            </w:r>
            <w:r w:rsidR="008E1DF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219836" w14:textId="77777777" w:rsidR="000B2D50" w:rsidRDefault="000B2D5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76DE0" w14:textId="77777777" w:rsidR="00962D0E" w:rsidRDefault="00962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370C2556" w14:textId="77777777" w:rsidR="00962D0E" w:rsidRDefault="00962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EF7D" w14:textId="77777777" w:rsidR="000B2D50" w:rsidRDefault="00000000">
    <w:pPr>
      <w:pStyle w:val="Header"/>
      <w:rPr>
        <w:rFonts w:ascii="Times New Roman" w:hAnsi="Times New Roman" w:cs="Times New Roman"/>
      </w:rPr>
    </w:pPr>
    <w:r>
      <w:rPr>
        <w:noProof/>
        <w:lang w:val="en-US"/>
      </w:rPr>
      <w:pict w14:anchorId="3137AA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3859" o:spid="_x0000_s1025" type="#_x0000_t136" style="position:absolute;margin-left:0;margin-top:0;width:363.6pt;height:272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C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9DE"/>
    <w:multiLevelType w:val="hybridMultilevel"/>
    <w:tmpl w:val="F1F623BA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D3A"/>
    <w:multiLevelType w:val="hybridMultilevel"/>
    <w:tmpl w:val="7A3A9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165E8"/>
    <w:multiLevelType w:val="singleLevel"/>
    <w:tmpl w:val="09F68E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DE934AA"/>
    <w:multiLevelType w:val="hybridMultilevel"/>
    <w:tmpl w:val="732493C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39974E"/>
    <w:multiLevelType w:val="hybridMultilevel"/>
    <w:tmpl w:val="9AF06806"/>
    <w:lvl w:ilvl="0" w:tplc="0A0A6AB0">
      <w:start w:val="1"/>
      <w:numFmt w:val="lowerLetter"/>
      <w:lvlText w:val="%1."/>
      <w:lvlJc w:val="left"/>
      <w:pPr>
        <w:ind w:left="720" w:hanging="360"/>
      </w:pPr>
    </w:lvl>
    <w:lvl w:ilvl="1" w:tplc="443C163C">
      <w:start w:val="1"/>
      <w:numFmt w:val="lowerLetter"/>
      <w:lvlText w:val="%2."/>
      <w:lvlJc w:val="left"/>
      <w:pPr>
        <w:ind w:left="1440" w:hanging="360"/>
      </w:pPr>
    </w:lvl>
    <w:lvl w:ilvl="2" w:tplc="577CAA5A">
      <w:start w:val="1"/>
      <w:numFmt w:val="lowerRoman"/>
      <w:lvlText w:val="%3."/>
      <w:lvlJc w:val="right"/>
      <w:pPr>
        <w:ind w:left="2160" w:hanging="180"/>
      </w:pPr>
    </w:lvl>
    <w:lvl w:ilvl="3" w:tplc="BCEAD096">
      <w:start w:val="1"/>
      <w:numFmt w:val="decimal"/>
      <w:lvlText w:val="%4."/>
      <w:lvlJc w:val="left"/>
      <w:pPr>
        <w:ind w:left="2880" w:hanging="360"/>
      </w:pPr>
    </w:lvl>
    <w:lvl w:ilvl="4" w:tplc="88DE1312">
      <w:start w:val="1"/>
      <w:numFmt w:val="lowerLetter"/>
      <w:lvlText w:val="%5."/>
      <w:lvlJc w:val="left"/>
      <w:pPr>
        <w:ind w:left="3600" w:hanging="360"/>
      </w:pPr>
    </w:lvl>
    <w:lvl w:ilvl="5" w:tplc="F38C000E">
      <w:start w:val="1"/>
      <w:numFmt w:val="lowerRoman"/>
      <w:lvlText w:val="%6."/>
      <w:lvlJc w:val="right"/>
      <w:pPr>
        <w:ind w:left="4320" w:hanging="180"/>
      </w:pPr>
    </w:lvl>
    <w:lvl w:ilvl="6" w:tplc="88DC075C">
      <w:start w:val="1"/>
      <w:numFmt w:val="decimal"/>
      <w:lvlText w:val="%7."/>
      <w:lvlJc w:val="left"/>
      <w:pPr>
        <w:ind w:left="5040" w:hanging="360"/>
      </w:pPr>
    </w:lvl>
    <w:lvl w:ilvl="7" w:tplc="9EEA123E">
      <w:start w:val="1"/>
      <w:numFmt w:val="lowerLetter"/>
      <w:lvlText w:val="%8."/>
      <w:lvlJc w:val="left"/>
      <w:pPr>
        <w:ind w:left="5760" w:hanging="360"/>
      </w:pPr>
    </w:lvl>
    <w:lvl w:ilvl="8" w:tplc="5692A3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32C62"/>
    <w:multiLevelType w:val="hybridMultilevel"/>
    <w:tmpl w:val="E6363D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26395"/>
    <w:multiLevelType w:val="hybridMultilevel"/>
    <w:tmpl w:val="3EA6DA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F66B7"/>
    <w:multiLevelType w:val="hybridMultilevel"/>
    <w:tmpl w:val="7E5CEC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52C96"/>
    <w:multiLevelType w:val="hybridMultilevel"/>
    <w:tmpl w:val="2F7E5C4C"/>
    <w:lvl w:ilvl="0" w:tplc="406833DC">
      <w:start w:val="1"/>
      <w:numFmt w:val="lowerLetter"/>
      <w:lvlText w:val="%1."/>
      <w:lvlJc w:val="left"/>
      <w:pPr>
        <w:ind w:left="720" w:hanging="360"/>
      </w:pPr>
    </w:lvl>
    <w:lvl w:ilvl="1" w:tplc="CCDA8622">
      <w:start w:val="1"/>
      <w:numFmt w:val="lowerLetter"/>
      <w:lvlText w:val="%2."/>
      <w:lvlJc w:val="left"/>
      <w:pPr>
        <w:ind w:left="1440" w:hanging="360"/>
      </w:pPr>
    </w:lvl>
    <w:lvl w:ilvl="2" w:tplc="49162A12">
      <w:start w:val="1"/>
      <w:numFmt w:val="lowerRoman"/>
      <w:lvlText w:val="%3."/>
      <w:lvlJc w:val="right"/>
      <w:pPr>
        <w:ind w:left="2160" w:hanging="180"/>
      </w:pPr>
    </w:lvl>
    <w:lvl w:ilvl="3" w:tplc="7A44EBDC">
      <w:start w:val="1"/>
      <w:numFmt w:val="decimal"/>
      <w:lvlText w:val="%4."/>
      <w:lvlJc w:val="left"/>
      <w:pPr>
        <w:ind w:left="2880" w:hanging="360"/>
      </w:pPr>
    </w:lvl>
    <w:lvl w:ilvl="4" w:tplc="F61E98CE">
      <w:start w:val="1"/>
      <w:numFmt w:val="lowerLetter"/>
      <w:lvlText w:val="%5."/>
      <w:lvlJc w:val="left"/>
      <w:pPr>
        <w:ind w:left="3600" w:hanging="360"/>
      </w:pPr>
    </w:lvl>
    <w:lvl w:ilvl="5" w:tplc="C11608D8">
      <w:start w:val="1"/>
      <w:numFmt w:val="lowerRoman"/>
      <w:lvlText w:val="%6."/>
      <w:lvlJc w:val="right"/>
      <w:pPr>
        <w:ind w:left="4320" w:hanging="180"/>
      </w:pPr>
    </w:lvl>
    <w:lvl w:ilvl="6" w:tplc="BEA8E9E6">
      <w:start w:val="1"/>
      <w:numFmt w:val="decimal"/>
      <w:lvlText w:val="%7."/>
      <w:lvlJc w:val="left"/>
      <w:pPr>
        <w:ind w:left="5040" w:hanging="360"/>
      </w:pPr>
    </w:lvl>
    <w:lvl w:ilvl="7" w:tplc="B438466C">
      <w:start w:val="1"/>
      <w:numFmt w:val="lowerLetter"/>
      <w:lvlText w:val="%8."/>
      <w:lvlJc w:val="left"/>
      <w:pPr>
        <w:ind w:left="5760" w:hanging="360"/>
      </w:pPr>
    </w:lvl>
    <w:lvl w:ilvl="8" w:tplc="34563D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21FA7"/>
    <w:multiLevelType w:val="hybridMultilevel"/>
    <w:tmpl w:val="0EE0E9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55152"/>
    <w:multiLevelType w:val="hybridMultilevel"/>
    <w:tmpl w:val="085064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4376B"/>
    <w:multiLevelType w:val="hybridMultilevel"/>
    <w:tmpl w:val="CCF68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6E3BF0"/>
    <w:multiLevelType w:val="hybridMultilevel"/>
    <w:tmpl w:val="1B34D8DC"/>
    <w:lvl w:ilvl="0" w:tplc="15E2E29A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4328C3"/>
    <w:multiLevelType w:val="hybridMultilevel"/>
    <w:tmpl w:val="50D2E2C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54C2D"/>
    <w:multiLevelType w:val="hybridMultilevel"/>
    <w:tmpl w:val="30A8124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7EE441D"/>
    <w:multiLevelType w:val="hybridMultilevel"/>
    <w:tmpl w:val="AA4CA1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902B4"/>
    <w:multiLevelType w:val="hybridMultilevel"/>
    <w:tmpl w:val="D42655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939E4"/>
    <w:multiLevelType w:val="hybridMultilevel"/>
    <w:tmpl w:val="1CB25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8260D"/>
    <w:multiLevelType w:val="hybridMultilevel"/>
    <w:tmpl w:val="78B074A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61CF1"/>
    <w:multiLevelType w:val="hybridMultilevel"/>
    <w:tmpl w:val="166EB8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2498A"/>
    <w:multiLevelType w:val="hybridMultilevel"/>
    <w:tmpl w:val="B81CC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228782">
    <w:abstractNumId w:val="8"/>
  </w:num>
  <w:num w:numId="2" w16cid:durableId="1550729414">
    <w:abstractNumId w:val="4"/>
  </w:num>
  <w:num w:numId="3" w16cid:durableId="1145318072">
    <w:abstractNumId w:val="2"/>
  </w:num>
  <w:num w:numId="4" w16cid:durableId="2061980230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 w16cid:durableId="1710031467">
    <w:abstractNumId w:val="11"/>
  </w:num>
  <w:num w:numId="6" w16cid:durableId="1792480753">
    <w:abstractNumId w:val="14"/>
  </w:num>
  <w:num w:numId="7" w16cid:durableId="1337268999">
    <w:abstractNumId w:val="9"/>
  </w:num>
  <w:num w:numId="8" w16cid:durableId="1411152715">
    <w:abstractNumId w:val="10"/>
  </w:num>
  <w:num w:numId="9" w16cid:durableId="1746218505">
    <w:abstractNumId w:val="20"/>
  </w:num>
  <w:num w:numId="10" w16cid:durableId="1989169049">
    <w:abstractNumId w:val="1"/>
  </w:num>
  <w:num w:numId="11" w16cid:durableId="776951420">
    <w:abstractNumId w:val="15"/>
  </w:num>
  <w:num w:numId="12" w16cid:durableId="642463809">
    <w:abstractNumId w:val="19"/>
  </w:num>
  <w:num w:numId="13" w16cid:durableId="283316915">
    <w:abstractNumId w:val="5"/>
  </w:num>
  <w:num w:numId="14" w16cid:durableId="1409810576">
    <w:abstractNumId w:val="0"/>
  </w:num>
  <w:num w:numId="15" w16cid:durableId="1921593559">
    <w:abstractNumId w:val="3"/>
  </w:num>
  <w:num w:numId="16" w16cid:durableId="850997444">
    <w:abstractNumId w:val="17"/>
  </w:num>
  <w:num w:numId="17" w16cid:durableId="636645460">
    <w:abstractNumId w:val="7"/>
  </w:num>
  <w:num w:numId="18" w16cid:durableId="451168118">
    <w:abstractNumId w:val="16"/>
  </w:num>
  <w:num w:numId="19" w16cid:durableId="1255437110">
    <w:abstractNumId w:val="6"/>
  </w:num>
  <w:num w:numId="20" w16cid:durableId="2021007502">
    <w:abstractNumId w:val="13"/>
  </w:num>
  <w:num w:numId="21" w16cid:durableId="1384403123">
    <w:abstractNumId w:val="12"/>
  </w:num>
  <w:num w:numId="22" w16cid:durableId="2426407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IE" w:vendorID="64" w:dllVersion="0" w:nlCheck="1" w:checkStyle="0"/>
  <w:proofState w:grammar="clean"/>
  <w:attachedTemplate r:id="rId1"/>
  <w:defaultTabStop w:val="720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50"/>
    <w:rsid w:val="000033BD"/>
    <w:rsid w:val="0000363A"/>
    <w:rsid w:val="00012A04"/>
    <w:rsid w:val="00034FBF"/>
    <w:rsid w:val="000408EC"/>
    <w:rsid w:val="000474A3"/>
    <w:rsid w:val="0005140D"/>
    <w:rsid w:val="00056298"/>
    <w:rsid w:val="00062976"/>
    <w:rsid w:val="00083CE1"/>
    <w:rsid w:val="000864D3"/>
    <w:rsid w:val="000B2D50"/>
    <w:rsid w:val="000C60F7"/>
    <w:rsid w:val="000F0DF7"/>
    <w:rsid w:val="000F3402"/>
    <w:rsid w:val="00102382"/>
    <w:rsid w:val="00124160"/>
    <w:rsid w:val="00124829"/>
    <w:rsid w:val="00127564"/>
    <w:rsid w:val="001320D8"/>
    <w:rsid w:val="001547FE"/>
    <w:rsid w:val="0016114D"/>
    <w:rsid w:val="00163788"/>
    <w:rsid w:val="0016487D"/>
    <w:rsid w:val="001732AB"/>
    <w:rsid w:val="00173E17"/>
    <w:rsid w:val="001821BA"/>
    <w:rsid w:val="00194C39"/>
    <w:rsid w:val="00194EE3"/>
    <w:rsid w:val="001B0C5C"/>
    <w:rsid w:val="001E1ECC"/>
    <w:rsid w:val="001E2D1C"/>
    <w:rsid w:val="001E7932"/>
    <w:rsid w:val="0020720A"/>
    <w:rsid w:val="00224706"/>
    <w:rsid w:val="00235F64"/>
    <w:rsid w:val="00246A6C"/>
    <w:rsid w:val="002509A0"/>
    <w:rsid w:val="00252DEB"/>
    <w:rsid w:val="00270E57"/>
    <w:rsid w:val="00286557"/>
    <w:rsid w:val="00297EC7"/>
    <w:rsid w:val="002A529B"/>
    <w:rsid w:val="002A62F1"/>
    <w:rsid w:val="002D02CB"/>
    <w:rsid w:val="002E47D8"/>
    <w:rsid w:val="002E4B4C"/>
    <w:rsid w:val="002FF1F1"/>
    <w:rsid w:val="00316247"/>
    <w:rsid w:val="00330EF7"/>
    <w:rsid w:val="00332E6D"/>
    <w:rsid w:val="0036123C"/>
    <w:rsid w:val="00363FC0"/>
    <w:rsid w:val="00372365"/>
    <w:rsid w:val="00374AA8"/>
    <w:rsid w:val="00384EDF"/>
    <w:rsid w:val="003B4FB3"/>
    <w:rsid w:val="003E696D"/>
    <w:rsid w:val="00417B73"/>
    <w:rsid w:val="00432180"/>
    <w:rsid w:val="0043253F"/>
    <w:rsid w:val="0044700E"/>
    <w:rsid w:val="0048154B"/>
    <w:rsid w:val="00482E4B"/>
    <w:rsid w:val="00491F91"/>
    <w:rsid w:val="004A15D6"/>
    <w:rsid w:val="004C3F70"/>
    <w:rsid w:val="004E3FB4"/>
    <w:rsid w:val="005128BD"/>
    <w:rsid w:val="00556A5C"/>
    <w:rsid w:val="0056380E"/>
    <w:rsid w:val="00565A51"/>
    <w:rsid w:val="005D2F6F"/>
    <w:rsid w:val="005D5644"/>
    <w:rsid w:val="0060018C"/>
    <w:rsid w:val="006109EF"/>
    <w:rsid w:val="006158E0"/>
    <w:rsid w:val="00630537"/>
    <w:rsid w:val="0063548B"/>
    <w:rsid w:val="006600E0"/>
    <w:rsid w:val="0066621F"/>
    <w:rsid w:val="006921A2"/>
    <w:rsid w:val="0069286C"/>
    <w:rsid w:val="006B3BE8"/>
    <w:rsid w:val="006B4159"/>
    <w:rsid w:val="006D1CE4"/>
    <w:rsid w:val="006D70AE"/>
    <w:rsid w:val="006E04C4"/>
    <w:rsid w:val="006E157A"/>
    <w:rsid w:val="006E380E"/>
    <w:rsid w:val="006F0863"/>
    <w:rsid w:val="006F33B2"/>
    <w:rsid w:val="00703A63"/>
    <w:rsid w:val="00706616"/>
    <w:rsid w:val="00727FC0"/>
    <w:rsid w:val="00732CFB"/>
    <w:rsid w:val="00734862"/>
    <w:rsid w:val="00735806"/>
    <w:rsid w:val="007739E6"/>
    <w:rsid w:val="00773CE6"/>
    <w:rsid w:val="00791860"/>
    <w:rsid w:val="00796E11"/>
    <w:rsid w:val="007A6FE5"/>
    <w:rsid w:val="007B2CA4"/>
    <w:rsid w:val="007C380F"/>
    <w:rsid w:val="007E177A"/>
    <w:rsid w:val="00805D64"/>
    <w:rsid w:val="00811F34"/>
    <w:rsid w:val="00822DA7"/>
    <w:rsid w:val="0083766D"/>
    <w:rsid w:val="00840669"/>
    <w:rsid w:val="0087652F"/>
    <w:rsid w:val="00877224"/>
    <w:rsid w:val="008874F0"/>
    <w:rsid w:val="008A7B6F"/>
    <w:rsid w:val="008A7EFF"/>
    <w:rsid w:val="008B5425"/>
    <w:rsid w:val="008E1A18"/>
    <w:rsid w:val="008E1DF8"/>
    <w:rsid w:val="008F3977"/>
    <w:rsid w:val="00917B28"/>
    <w:rsid w:val="009216C8"/>
    <w:rsid w:val="0093089F"/>
    <w:rsid w:val="00961AC1"/>
    <w:rsid w:val="0096253A"/>
    <w:rsid w:val="00962D0E"/>
    <w:rsid w:val="0097575B"/>
    <w:rsid w:val="00983F21"/>
    <w:rsid w:val="00994EBB"/>
    <w:rsid w:val="00997AEB"/>
    <w:rsid w:val="009C5AED"/>
    <w:rsid w:val="009D2805"/>
    <w:rsid w:val="009F035C"/>
    <w:rsid w:val="009F6B44"/>
    <w:rsid w:val="00A10EEB"/>
    <w:rsid w:val="00A12507"/>
    <w:rsid w:val="00A14918"/>
    <w:rsid w:val="00A2077B"/>
    <w:rsid w:val="00A37508"/>
    <w:rsid w:val="00A43284"/>
    <w:rsid w:val="00A7760C"/>
    <w:rsid w:val="00A8234B"/>
    <w:rsid w:val="00A968AA"/>
    <w:rsid w:val="00AA0C53"/>
    <w:rsid w:val="00AA18A6"/>
    <w:rsid w:val="00AA1C37"/>
    <w:rsid w:val="00AB0E58"/>
    <w:rsid w:val="00AB2534"/>
    <w:rsid w:val="00AC7CBD"/>
    <w:rsid w:val="00AE411F"/>
    <w:rsid w:val="00AF1280"/>
    <w:rsid w:val="00B01490"/>
    <w:rsid w:val="00B13C16"/>
    <w:rsid w:val="00B1706E"/>
    <w:rsid w:val="00B35672"/>
    <w:rsid w:val="00B45663"/>
    <w:rsid w:val="00B45CD0"/>
    <w:rsid w:val="00B52222"/>
    <w:rsid w:val="00B60EA5"/>
    <w:rsid w:val="00B63C7D"/>
    <w:rsid w:val="00B65733"/>
    <w:rsid w:val="00B70C17"/>
    <w:rsid w:val="00B82FB8"/>
    <w:rsid w:val="00B86301"/>
    <w:rsid w:val="00B93234"/>
    <w:rsid w:val="00BB46D4"/>
    <w:rsid w:val="00BB5EDD"/>
    <w:rsid w:val="00BC148E"/>
    <w:rsid w:val="00BC2D07"/>
    <w:rsid w:val="00BF6D83"/>
    <w:rsid w:val="00C02A37"/>
    <w:rsid w:val="00C04110"/>
    <w:rsid w:val="00C220A3"/>
    <w:rsid w:val="00C22374"/>
    <w:rsid w:val="00C264D2"/>
    <w:rsid w:val="00C4253B"/>
    <w:rsid w:val="00C46E15"/>
    <w:rsid w:val="00C6029D"/>
    <w:rsid w:val="00C614F3"/>
    <w:rsid w:val="00C76DFF"/>
    <w:rsid w:val="00C76E59"/>
    <w:rsid w:val="00CE12DB"/>
    <w:rsid w:val="00D01218"/>
    <w:rsid w:val="00D0157D"/>
    <w:rsid w:val="00D05C3B"/>
    <w:rsid w:val="00D31486"/>
    <w:rsid w:val="00D35BA5"/>
    <w:rsid w:val="00D441B9"/>
    <w:rsid w:val="00D44F73"/>
    <w:rsid w:val="00D86261"/>
    <w:rsid w:val="00D92B63"/>
    <w:rsid w:val="00DA5159"/>
    <w:rsid w:val="00DB2082"/>
    <w:rsid w:val="00DB65A3"/>
    <w:rsid w:val="00DE5713"/>
    <w:rsid w:val="00E013C6"/>
    <w:rsid w:val="00E17B22"/>
    <w:rsid w:val="00E24D40"/>
    <w:rsid w:val="00E25CA2"/>
    <w:rsid w:val="00E32F8A"/>
    <w:rsid w:val="00E36843"/>
    <w:rsid w:val="00E43347"/>
    <w:rsid w:val="00E43448"/>
    <w:rsid w:val="00E7335B"/>
    <w:rsid w:val="00E734A5"/>
    <w:rsid w:val="00E77AC0"/>
    <w:rsid w:val="00E91A4C"/>
    <w:rsid w:val="00E967C1"/>
    <w:rsid w:val="00EA3B41"/>
    <w:rsid w:val="00EA3DF2"/>
    <w:rsid w:val="00EB27ED"/>
    <w:rsid w:val="00EC469F"/>
    <w:rsid w:val="00ED6229"/>
    <w:rsid w:val="00F02FCC"/>
    <w:rsid w:val="00F27F61"/>
    <w:rsid w:val="00F37B47"/>
    <w:rsid w:val="00F4067A"/>
    <w:rsid w:val="00F4528E"/>
    <w:rsid w:val="00F452B9"/>
    <w:rsid w:val="00F5258A"/>
    <w:rsid w:val="00F56F37"/>
    <w:rsid w:val="00F74071"/>
    <w:rsid w:val="00F9533F"/>
    <w:rsid w:val="00FB2899"/>
    <w:rsid w:val="00FB5C24"/>
    <w:rsid w:val="00FC3A24"/>
    <w:rsid w:val="01B9A967"/>
    <w:rsid w:val="05AD8472"/>
    <w:rsid w:val="05E862CC"/>
    <w:rsid w:val="06774B36"/>
    <w:rsid w:val="09ED21F3"/>
    <w:rsid w:val="0E335F62"/>
    <w:rsid w:val="0E8EE7E6"/>
    <w:rsid w:val="12831EF0"/>
    <w:rsid w:val="177C6534"/>
    <w:rsid w:val="1DFFDBA8"/>
    <w:rsid w:val="21ED937F"/>
    <w:rsid w:val="22E6879A"/>
    <w:rsid w:val="272D2C51"/>
    <w:rsid w:val="299800A7"/>
    <w:rsid w:val="29C367A1"/>
    <w:rsid w:val="2B06DB22"/>
    <w:rsid w:val="33BA421B"/>
    <w:rsid w:val="40E168DF"/>
    <w:rsid w:val="4515E5A9"/>
    <w:rsid w:val="468C1001"/>
    <w:rsid w:val="52769E40"/>
    <w:rsid w:val="5505674B"/>
    <w:rsid w:val="58F0DBB4"/>
    <w:rsid w:val="59CA279B"/>
    <w:rsid w:val="5A3E8C47"/>
    <w:rsid w:val="5DE38BE2"/>
    <w:rsid w:val="5EFCF0F7"/>
    <w:rsid w:val="60C725ED"/>
    <w:rsid w:val="66B07867"/>
    <w:rsid w:val="682140BF"/>
    <w:rsid w:val="6AB4BEDD"/>
    <w:rsid w:val="6FC74B19"/>
    <w:rsid w:val="75BCA374"/>
    <w:rsid w:val="76292610"/>
    <w:rsid w:val="772C0EBE"/>
    <w:rsid w:val="797F92DA"/>
    <w:rsid w:val="7E57B2B2"/>
    <w:rsid w:val="7F83C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6EF9F4"/>
  <w15:docId w15:val="{159680A0-3386-4894-A214-0AA48F22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FB4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3FB4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3FB4"/>
    <w:pPr>
      <w:keepNext/>
      <w:outlineLvl w:val="1"/>
    </w:pPr>
    <w:rPr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4E3FB4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0B2D50"/>
    <w:rPr>
      <w:rFonts w:ascii="Cambria" w:eastAsia="Times New Roman" w:hAnsi="Cambria" w:cs="Times New Roman"/>
      <w:b/>
      <w:bCs/>
      <w:i/>
      <w:iCs/>
      <w:sz w:val="28"/>
      <w:szCs w:val="28"/>
      <w:lang w:val="en-IE"/>
    </w:rPr>
  </w:style>
  <w:style w:type="paragraph" w:styleId="BalloonText">
    <w:name w:val="Balloon Text"/>
    <w:basedOn w:val="Normal"/>
    <w:link w:val="BalloonTextChar"/>
    <w:uiPriority w:val="99"/>
    <w:rsid w:val="004E3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E3F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E3FB4"/>
    <w:pPr>
      <w:ind w:left="720"/>
    </w:pPr>
  </w:style>
  <w:style w:type="paragraph" w:styleId="Header">
    <w:name w:val="header"/>
    <w:basedOn w:val="Normal"/>
    <w:link w:val="HeaderChar"/>
    <w:uiPriority w:val="99"/>
    <w:rsid w:val="004E3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E3FB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4E3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E3FB4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4E3FB4"/>
    <w:pPr>
      <w:spacing w:after="0" w:line="240" w:lineRule="auto"/>
      <w:ind w:left="720" w:hanging="360"/>
    </w:pPr>
    <w:rPr>
      <w:rFonts w:cs="Times New Roman"/>
      <w:sz w:val="24"/>
      <w:szCs w:val="24"/>
      <w:lang w:val="en-GB"/>
    </w:rPr>
  </w:style>
  <w:style w:type="character" w:customStyle="1" w:styleId="BodyText2Char">
    <w:name w:val="Body Text 2 Char"/>
    <w:link w:val="BodyText2"/>
    <w:uiPriority w:val="99"/>
    <w:semiHidden/>
    <w:rsid w:val="000B2D50"/>
    <w:rPr>
      <w:rFonts w:ascii="Calibri" w:hAnsi="Calibri" w:cs="Calibri"/>
      <w:lang w:val="en-IE"/>
    </w:rPr>
  </w:style>
  <w:style w:type="paragraph" w:styleId="BodyTextIndent2">
    <w:name w:val="Body Text Indent 2"/>
    <w:basedOn w:val="Normal"/>
    <w:link w:val="BodyTextIndent2Char"/>
    <w:uiPriority w:val="99"/>
    <w:rsid w:val="004E3FB4"/>
    <w:pPr>
      <w:spacing w:line="240" w:lineRule="auto"/>
      <w:ind w:left="720"/>
    </w:pPr>
    <w:rPr>
      <w:rFonts w:cs="Times New Roman"/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semiHidden/>
    <w:rsid w:val="000B2D50"/>
    <w:rPr>
      <w:rFonts w:ascii="Calibri" w:hAnsi="Calibri" w:cs="Calibri"/>
      <w:lang w:val="en-IE"/>
    </w:rPr>
  </w:style>
  <w:style w:type="paragraph" w:styleId="BodyText">
    <w:name w:val="Body Text"/>
    <w:basedOn w:val="Normal"/>
    <w:link w:val="BodyTextChar"/>
    <w:uiPriority w:val="99"/>
    <w:rsid w:val="004E3FB4"/>
    <w:p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0B2D50"/>
    <w:rPr>
      <w:rFonts w:ascii="Calibri" w:hAnsi="Calibri" w:cs="Calibri"/>
      <w:lang w:val="en-IE"/>
    </w:rPr>
  </w:style>
  <w:style w:type="character" w:styleId="Hyperlink">
    <w:name w:val="Hyperlink"/>
    <w:basedOn w:val="DefaultParagraphFont"/>
    <w:uiPriority w:val="99"/>
    <w:unhideWhenUsed/>
    <w:rsid w:val="008A7B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6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63FC0"/>
    <w:rPr>
      <w:rFonts w:cs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E2D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7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traljic.dbc@lmetb.i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ilmore.dbc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d4a3b728-641a-4d1c-9de5-3def8d3613b1" xsi:nil="true"/>
    <FolderType xmlns="d4a3b728-641a-4d1c-9de5-3def8d3613b1" xsi:nil="true"/>
    <Owner xmlns="d4a3b728-641a-4d1c-9de5-3def8d3613b1">
      <UserInfo>
        <DisplayName/>
        <AccountId xsi:nil="true"/>
        <AccountType/>
      </UserInfo>
    </Owner>
    <CultureName xmlns="d4a3b728-641a-4d1c-9de5-3def8d3613b1" xsi:nil="true"/>
    <Invited_Students xmlns="d4a3b728-641a-4d1c-9de5-3def8d3613b1" xsi:nil="true"/>
    <Teachers xmlns="d4a3b728-641a-4d1c-9de5-3def8d3613b1">
      <UserInfo>
        <DisplayName/>
        <AccountId xsi:nil="true"/>
        <AccountType/>
      </UserInfo>
    </Teachers>
    <Students xmlns="d4a3b728-641a-4d1c-9de5-3def8d3613b1">
      <UserInfo>
        <DisplayName/>
        <AccountId xsi:nil="true"/>
        <AccountType/>
      </UserInfo>
    </Students>
    <Student_Groups xmlns="d4a3b728-641a-4d1c-9de5-3def8d3613b1">
      <UserInfo>
        <DisplayName/>
        <AccountId xsi:nil="true"/>
        <AccountType/>
      </UserInfo>
    </Student_Groups>
    <AppVersion xmlns="d4a3b728-641a-4d1c-9de5-3def8d3613b1" xsi:nil="true"/>
    <DefaultSectionNames xmlns="d4a3b728-641a-4d1c-9de5-3def8d3613b1" xsi:nil="true"/>
    <Is_Collaboration_Space_Locked xmlns="d4a3b728-641a-4d1c-9de5-3def8d3613b1" xsi:nil="true"/>
    <Self_Registration_Enabled xmlns="d4a3b728-641a-4d1c-9de5-3def8d3613b1" xsi:nil="true"/>
    <Has_Teacher_Only_SectionGroup xmlns="d4a3b728-641a-4d1c-9de5-3def8d3613b1" xsi:nil="true"/>
    <Invited_Teachers xmlns="d4a3b728-641a-4d1c-9de5-3def8d3613b1" xsi:nil="true"/>
  </documentManagement>
</p:properties>
</file>

<file path=customXml/item3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B466DB80056468A57FD3D8D3C0BE1" ma:contentTypeVersion="28" ma:contentTypeDescription="Create a new document." ma:contentTypeScope="" ma:versionID="c941a7bc8c59700b07f2fa4d1014804a">
  <xsd:schema xmlns:xsd="http://www.w3.org/2001/XMLSchema" xmlns:xs="http://www.w3.org/2001/XMLSchema" xmlns:p="http://schemas.microsoft.com/office/2006/metadata/properties" xmlns:ns3="08efaa2a-5291-4c46-9489-65778d4a1c40" xmlns:ns4="d4a3b728-641a-4d1c-9de5-3def8d3613b1" targetNamespace="http://schemas.microsoft.com/office/2006/metadata/properties" ma:root="true" ma:fieldsID="e17a1f125a1b3732894a146da65d98ea" ns3:_="" ns4:_="">
    <xsd:import namespace="08efaa2a-5291-4c46-9489-65778d4a1c40"/>
    <xsd:import namespace="d4a3b728-641a-4d1c-9de5-3def8d3613b1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faa2a-5291-4c46-9489-65778d4a1c40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3b728-641a-4d1c-9de5-3def8d3613b1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2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17CB5-99ED-482F-9340-C2CBBFB35F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EC5C92-9F81-49A8-A3A3-70C0E24717E2}">
  <ds:schemaRefs>
    <ds:schemaRef ds:uri="http://schemas.microsoft.com/office/2006/metadata/properties"/>
    <ds:schemaRef ds:uri="http://schemas.microsoft.com/office/infopath/2007/PartnerControls"/>
    <ds:schemaRef ds:uri="d4a3b728-641a-4d1c-9de5-3def8d3613b1"/>
  </ds:schemaRefs>
</ds:datastoreItem>
</file>

<file path=customXml/itemProps3.xml><?xml version="1.0" encoding="utf-8"?>
<ds:datastoreItem xmlns:ds="http://schemas.openxmlformats.org/officeDocument/2006/customXml" ds:itemID="{D5556A8E-EDDB-4377-B116-C8CBC8EB0571}">
  <ds:schemaRefs>
    <ds:schemaRef ds:uri="urn:schemas-microsoft-com.VSTO2008Demos.ControlsStorage"/>
  </ds:schemaRefs>
</ds:datastoreItem>
</file>

<file path=customXml/itemProps4.xml><?xml version="1.0" encoding="utf-8"?>
<ds:datastoreItem xmlns:ds="http://schemas.openxmlformats.org/officeDocument/2006/customXml" ds:itemID="{254C20F0-90A4-4BE8-A4D1-D3587760D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faa2a-5291-4c46-9489-65778d4a1c40"/>
    <ds:schemaRef ds:uri="d4a3b728-641a-4d1c-9de5-3def8d361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 Gilmore</dc:creator>
  <cp:lastModifiedBy>Scott Fowler</cp:lastModifiedBy>
  <cp:revision>8</cp:revision>
  <cp:lastPrinted>2018-04-27T10:57:00Z</cp:lastPrinted>
  <dcterms:created xsi:type="dcterms:W3CDTF">2024-11-26T10:21:00Z</dcterms:created>
  <dcterms:modified xsi:type="dcterms:W3CDTF">2024-12-02T09:45:00Z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0x010100784B466DB80056468A57FD3D8D3C0BE1</vt:lpwstr>
  </property>
</Properties>
</file>